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4C7632F2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BA0173">
                              <w:rPr>
                                <w:rFonts w:ascii="Arial" w:hAnsi="Arial" w:cs="Arial"/>
                                <w:sz w:val="56"/>
                              </w:rPr>
                              <w:t>Hotel Management System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4C7632F2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BA0173">
                        <w:rPr>
                          <w:rFonts w:ascii="Arial" w:hAnsi="Arial" w:cs="Arial"/>
                          <w:sz w:val="56"/>
                        </w:rPr>
                        <w:t>Hotel Management System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E5915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A47F19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21B0EA7" w:rsidR="002979C3" w:rsidRPr="00404B4F" w:rsidRDefault="00BA017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41EB6B2E" w:rsidR="002979C3" w:rsidRPr="00B96BE2" w:rsidRDefault="00BA017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07-09-21</w:t>
            </w:r>
          </w:p>
        </w:tc>
        <w:tc>
          <w:tcPr>
            <w:tcW w:w="863" w:type="pct"/>
            <w:vAlign w:val="center"/>
          </w:tcPr>
          <w:p w14:paraId="48DC9A5B" w14:textId="0EC2CEA4" w:rsidR="001B4CE7" w:rsidRPr="007B3ACD" w:rsidRDefault="00BA0173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Sindhuja Vucha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DB2A3D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8D0A5" w14:textId="77777777" w:rsidR="00DB2A3D" w:rsidRDefault="00DB2A3D" w:rsidP="006A582B">
      <w:r>
        <w:separator/>
      </w:r>
    </w:p>
  </w:endnote>
  <w:endnote w:type="continuationSeparator" w:id="0">
    <w:p w14:paraId="39813170" w14:textId="77777777" w:rsidR="00DB2A3D" w:rsidRDefault="00DB2A3D" w:rsidP="006A582B">
      <w:r>
        <w:continuationSeparator/>
      </w:r>
    </w:p>
  </w:endnote>
  <w:endnote w:type="continuationNotice" w:id="1">
    <w:p w14:paraId="7142A313" w14:textId="77777777" w:rsidR="00DB2A3D" w:rsidRDefault="00DB2A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843F0" w14:textId="77777777" w:rsidR="00DB2A3D" w:rsidRDefault="00DB2A3D" w:rsidP="006A582B">
      <w:r>
        <w:separator/>
      </w:r>
    </w:p>
  </w:footnote>
  <w:footnote w:type="continuationSeparator" w:id="0">
    <w:p w14:paraId="5CB1BB2A" w14:textId="77777777" w:rsidR="00DB2A3D" w:rsidRDefault="00DB2A3D" w:rsidP="006A582B">
      <w:r>
        <w:continuationSeparator/>
      </w:r>
    </w:p>
  </w:footnote>
  <w:footnote w:type="continuationNotice" w:id="1">
    <w:p w14:paraId="4E5CBAE3" w14:textId="77777777" w:rsidR="00DB2A3D" w:rsidRDefault="00DB2A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0173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2A3D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5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192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sindhuja vucha</cp:lastModifiedBy>
  <cp:revision>2</cp:revision>
  <cp:lastPrinted>2014-03-29T07:34:00Z</cp:lastPrinted>
  <dcterms:created xsi:type="dcterms:W3CDTF">2021-09-07T12:19:00Z</dcterms:created>
  <dcterms:modified xsi:type="dcterms:W3CDTF">2021-09-07T12:19:00Z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